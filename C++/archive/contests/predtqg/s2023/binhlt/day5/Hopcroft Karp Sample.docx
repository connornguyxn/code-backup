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0C68" w14:textId="6651BEB4" w:rsidR="00715B91" w:rsidRDefault="008A2AD4" w:rsidP="008A2AD4">
      <w:r>
        <w:t>// Hopcroft Karp Sample:</w:t>
      </w:r>
    </w:p>
    <w:p w14:paraId="56C036A9" w14:textId="77777777" w:rsidR="008A2AD4" w:rsidRDefault="008A2AD4" w:rsidP="008A2AD4"/>
    <w:p w14:paraId="30091653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#include &lt;bits/stdc++.h&gt;</w:t>
      </w:r>
    </w:p>
    <w:p w14:paraId="67AA3914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085CA6AF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#define MAXN 50005</w:t>
      </w:r>
    </w:p>
    <w:p w14:paraId="6573490F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#define INF 1000000007</w:t>
      </w:r>
    </w:p>
    <w:p w14:paraId="12C6BB3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#define tr(i,c) for(__typeof((c).begin()) i=(c).begin();i!=(c).end();i++)</w:t>
      </w:r>
    </w:p>
    <w:p w14:paraId="6D08DCA2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080520C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using namespace std;</w:t>
      </w:r>
    </w:p>
    <w:p w14:paraId="47C71163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3AF2EB6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int m, n, res = 0;</w:t>
      </w:r>
    </w:p>
    <w:p w14:paraId="143E234B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vector&lt;int&gt; g[MAXN];</w:t>
      </w:r>
    </w:p>
    <w:p w14:paraId="2EDCA94C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int x[MAXN], y[MAXN], d[MAXN], q[MAXN];</w:t>
      </w:r>
    </w:p>
    <w:p w14:paraId="62579329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54B581D5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bool FindPath() {</w:t>
      </w:r>
    </w:p>
    <w:p w14:paraId="52429E79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int L = 1, R = 0;</w:t>
      </w:r>
    </w:p>
    <w:p w14:paraId="60C6567B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for (int u = 1; u &lt;= n; u++)</w:t>
      </w:r>
    </w:p>
    <w:p w14:paraId="33F0944F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if (x[u] == 0) {</w:t>
      </w:r>
    </w:p>
    <w:p w14:paraId="2F767C8F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d[u] = 0;</w:t>
      </w:r>
    </w:p>
    <w:p w14:paraId="6F9535F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q[++R] = u;</w:t>
      </w:r>
    </w:p>
    <w:p w14:paraId="4A44318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} else</w:t>
      </w:r>
    </w:p>
    <w:p w14:paraId="352CD7FE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d[u] = INF;</w:t>
      </w:r>
    </w:p>
    <w:p w14:paraId="1466FDD9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d[0] = INF;</w:t>
      </w:r>
    </w:p>
    <w:p w14:paraId="4E2527C0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while (L &lt;= R) {</w:t>
      </w:r>
    </w:p>
    <w:p w14:paraId="0272DA41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int u = q[L++];</w:t>
      </w:r>
    </w:p>
    <w:p w14:paraId="0B2B9980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tr (i, g[u]) {</w:t>
      </w:r>
    </w:p>
    <w:p w14:paraId="22AC8B9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int v = *i;</w:t>
      </w:r>
    </w:p>
    <w:p w14:paraId="5073B9EC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if (d[y[v]] == INF) {</w:t>
      </w:r>
    </w:p>
    <w:p w14:paraId="02B0656C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d[y[v]] = d[u] + 1;</w:t>
      </w:r>
    </w:p>
    <w:p w14:paraId="442F9163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if (y[v])</w:t>
      </w:r>
    </w:p>
    <w:p w14:paraId="6FE962CC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    q[++R] = y[v];</w:t>
      </w:r>
    </w:p>
    <w:p w14:paraId="6780292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}</w:t>
      </w:r>
    </w:p>
    <w:p w14:paraId="3AB8103E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}</w:t>
      </w:r>
    </w:p>
    <w:p w14:paraId="4253E82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}</w:t>
      </w:r>
    </w:p>
    <w:p w14:paraId="27FDDA8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return (d[0] != INF);</w:t>
      </w:r>
    </w:p>
    <w:p w14:paraId="50B5A6B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}</w:t>
      </w:r>
    </w:p>
    <w:p w14:paraId="63C9985D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47E7187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bool dfs (int u) {</w:t>
      </w:r>
    </w:p>
    <w:p w14:paraId="07A2E15B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if (u == 0)</w:t>
      </w:r>
    </w:p>
    <w:p w14:paraId="0EAC1C28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return (true);</w:t>
      </w:r>
    </w:p>
    <w:p w14:paraId="7BC0D191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tr (i, g[u]) {</w:t>
      </w:r>
    </w:p>
    <w:p w14:paraId="2F3499DE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int v = *i;</w:t>
      </w:r>
    </w:p>
    <w:p w14:paraId="0FFFAC99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if (d[y[v]] == d[u] + 1)</w:t>
      </w:r>
    </w:p>
    <w:p w14:paraId="5E8D1FF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if (dfs (y[v])) {</w:t>
      </w:r>
    </w:p>
    <w:p w14:paraId="6710B513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x[u] = v;</w:t>
      </w:r>
    </w:p>
    <w:p w14:paraId="06FF9264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y[v] = u;</w:t>
      </w:r>
    </w:p>
    <w:p w14:paraId="159FBCCE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return true;</w:t>
      </w:r>
    </w:p>
    <w:p w14:paraId="2C1AE05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}</w:t>
      </w:r>
    </w:p>
    <w:p w14:paraId="1E1D113F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}</w:t>
      </w:r>
    </w:p>
    <w:p w14:paraId="5C2B54BC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d[u] = INF;</w:t>
      </w:r>
    </w:p>
    <w:p w14:paraId="055E88A4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return false;</w:t>
      </w:r>
    </w:p>
    <w:p w14:paraId="16ACB4F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lastRenderedPageBreak/>
        <w:t>}</w:t>
      </w:r>
    </w:p>
    <w:p w14:paraId="7AA7938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09D4023B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void GhepMax() {</w:t>
      </w:r>
    </w:p>
    <w:p w14:paraId="256656E5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while (FindPath()) {</w:t>
      </w:r>
    </w:p>
    <w:p w14:paraId="6220514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for (int u = 1; u &lt;= n; u++)</w:t>
      </w:r>
    </w:p>
    <w:p w14:paraId="0CDAF294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if (x[u] == 0)</w:t>
      </w:r>
    </w:p>
    <w:p w14:paraId="4698CCD1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if (dfs (u))</w:t>
      </w:r>
    </w:p>
    <w:p w14:paraId="6EF6387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            res++;</w:t>
      </w:r>
    </w:p>
    <w:p w14:paraId="76E19641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}</w:t>
      </w:r>
    </w:p>
    <w:p w14:paraId="474E3838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printf ("%d", res);</w:t>
      </w:r>
    </w:p>
    <w:p w14:paraId="1ECF98E2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}</w:t>
      </w:r>
    </w:p>
    <w:p w14:paraId="1D28D618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</w:p>
    <w:p w14:paraId="42AA0ED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int main() {</w:t>
      </w:r>
    </w:p>
    <w:p w14:paraId="110829D2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if (fopen ("fmatch.inp", "r")) {</w:t>
      </w:r>
    </w:p>
    <w:p w14:paraId="01391D5B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freopen ("fmatch.inp", "r", stdin);</w:t>
      </w:r>
    </w:p>
    <w:p w14:paraId="0727EB27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freopen ("fmatch.out", "w", stdout);</w:t>
      </w:r>
    </w:p>
    <w:p w14:paraId="2174E86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}</w:t>
      </w:r>
    </w:p>
    <w:p w14:paraId="1D045CFF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int p;</w:t>
      </w:r>
    </w:p>
    <w:p w14:paraId="4B706CDA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scanf ("%d%d%d", &amp;n, &amp;m, &amp;p);</w:t>
      </w:r>
    </w:p>
    <w:p w14:paraId="330CD0F5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for (int i = 1; i &lt;= p; i++) {</w:t>
      </w:r>
    </w:p>
    <w:p w14:paraId="0DB91C6D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int u, v;</w:t>
      </w:r>
    </w:p>
    <w:p w14:paraId="118437C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scanf ("%d%d", &amp;u, &amp;v);</w:t>
      </w:r>
    </w:p>
    <w:p w14:paraId="185C66EC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    g[u].push_back (v);</w:t>
      </w:r>
    </w:p>
    <w:p w14:paraId="2BE523DB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}</w:t>
      </w:r>
    </w:p>
    <w:p w14:paraId="109D6446" w14:textId="77777777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 xml:space="preserve">    GhepMax();</w:t>
      </w:r>
    </w:p>
    <w:p w14:paraId="3C54DB0D" w14:textId="011C917F" w:rsidR="008A2AD4" w:rsidRPr="008A2AD4" w:rsidRDefault="008A2AD4" w:rsidP="008A2AD4">
      <w:pPr>
        <w:rPr>
          <w:rFonts w:ascii="Consolas" w:hAnsi="Consolas"/>
          <w:b/>
          <w:bCs/>
          <w:sz w:val="22"/>
          <w:szCs w:val="20"/>
        </w:rPr>
      </w:pPr>
      <w:r w:rsidRPr="008A2AD4">
        <w:rPr>
          <w:rFonts w:ascii="Consolas" w:hAnsi="Consolas"/>
          <w:b/>
          <w:bCs/>
          <w:sz w:val="22"/>
          <w:szCs w:val="20"/>
        </w:rPr>
        <w:t>}</w:t>
      </w:r>
    </w:p>
    <w:sectPr w:rsidR="008A2AD4" w:rsidRPr="008A2AD4" w:rsidSect="00B85488">
      <w:headerReference w:type="default" r:id="rId8"/>
      <w:footerReference w:type="default" r:id="rId9"/>
      <w:pgSz w:w="11907" w:h="16840" w:code="9"/>
      <w:pgMar w:top="863" w:right="851" w:bottom="709" w:left="1418" w:header="284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46DE" w14:textId="77777777" w:rsidR="008F3413" w:rsidRDefault="008F3413" w:rsidP="00240117">
      <w:pPr>
        <w:spacing w:line="240" w:lineRule="auto"/>
      </w:pPr>
      <w:r>
        <w:separator/>
      </w:r>
    </w:p>
  </w:endnote>
  <w:endnote w:type="continuationSeparator" w:id="0">
    <w:p w14:paraId="163B23B6" w14:textId="77777777" w:rsidR="008F3413" w:rsidRDefault="008F3413" w:rsidP="0024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66ED" w14:textId="77777777" w:rsidR="00F83602" w:rsidRDefault="00F83602" w:rsidP="00C2438B">
    <w:pPr>
      <w:pStyle w:val="Footer"/>
    </w:pPr>
    <w:r w:rsidRPr="00AC6D49">
      <w:rPr>
        <w:b/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3C4137" wp14:editId="599EAE39">
              <wp:simplePos x="0" y="0"/>
              <wp:positionH relativeFrom="margin">
                <wp:posOffset>0</wp:posOffset>
              </wp:positionH>
              <wp:positionV relativeFrom="paragraph">
                <wp:posOffset>-50800</wp:posOffset>
              </wp:positionV>
              <wp:extent cx="60134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9C711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pt" to="473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" strokecolor="black [3213]" strokeweight="1.5pt">
              <v:stroke joinstyle="miter"/>
              <w10:wrap anchorx="margin"/>
            </v:line>
          </w:pict>
        </mc:Fallback>
      </mc:AlternateContent>
    </w:r>
    <w:r w:rsidR="00C2438B" w:rsidRPr="00AC6D49">
      <w:rPr>
        <w:b/>
        <w:color w:val="0070C0"/>
      </w:rPr>
      <w:t>LÊ THANH BÌNH</w:t>
    </w:r>
    <w:r w:rsidR="00C2438B">
      <w:tab/>
    </w:r>
    <w:r w:rsidR="00C2438B">
      <w:tab/>
      <w:t xml:space="preserve">Trang: </w:t>
    </w:r>
    <w:r w:rsidR="00C2438B">
      <w:fldChar w:fldCharType="begin"/>
    </w:r>
    <w:r w:rsidR="00C2438B">
      <w:instrText xml:space="preserve"> PAGE   \* MERGEFORMAT </w:instrText>
    </w:r>
    <w:r w:rsidR="00C2438B">
      <w:fldChar w:fldCharType="separate"/>
    </w:r>
    <w:r w:rsidR="00B85488">
      <w:rPr>
        <w:noProof/>
      </w:rPr>
      <w:t>1</w:t>
    </w:r>
    <w:r w:rsidR="00C2438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2D65" w14:textId="77777777" w:rsidR="008F3413" w:rsidRDefault="008F3413" w:rsidP="00240117">
      <w:pPr>
        <w:spacing w:line="240" w:lineRule="auto"/>
      </w:pPr>
      <w:r>
        <w:separator/>
      </w:r>
    </w:p>
  </w:footnote>
  <w:footnote w:type="continuationSeparator" w:id="0">
    <w:p w14:paraId="39E96A1F" w14:textId="77777777" w:rsidR="008F3413" w:rsidRDefault="008F3413" w:rsidP="00240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3C0D" w14:textId="77777777" w:rsidR="00C86915" w:rsidRPr="00AC6D49" w:rsidRDefault="00B85488" w:rsidP="00B85488">
    <w:pPr>
      <w:pStyle w:val="Header"/>
    </w:pPr>
    <w:r>
      <w:rPr>
        <w:rFonts w:ascii="Consolas" w:hAnsi="Consolas" w:cs="Consolas"/>
        <w:b/>
        <w:noProof/>
      </w:rPr>
      <w:drawing>
        <wp:inline distT="0" distB="0" distL="0" distR="0" wp14:anchorId="6A5E5025" wp14:editId="3F358B29">
          <wp:extent cx="230042" cy="209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nh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498" cy="212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6D4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87712" wp14:editId="1F6C927B">
              <wp:simplePos x="0" y="0"/>
              <wp:positionH relativeFrom="column">
                <wp:posOffset>20320</wp:posOffset>
              </wp:positionH>
              <wp:positionV relativeFrom="paragraph">
                <wp:posOffset>309880</wp:posOffset>
              </wp:positionV>
              <wp:extent cx="601345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8E7F0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4.4pt" to="475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" strokecolor="black [3213]" strokeweight="1.5pt">
              <v:stroke joinstyle="miter"/>
            </v:line>
          </w:pict>
        </mc:Fallback>
      </mc:AlternateContent>
    </w:r>
    <w:r>
      <w:tab/>
    </w:r>
    <w:r w:rsidR="004E712A" w:rsidRPr="00AC6D49">
      <w:t xml:space="preserve">Algorithms+Data structures+Arts programming=Program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5EBC"/>
    <w:multiLevelType w:val="hybridMultilevel"/>
    <w:tmpl w:val="5C1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B3651"/>
    <w:multiLevelType w:val="hybridMultilevel"/>
    <w:tmpl w:val="F9C0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D78E5"/>
    <w:multiLevelType w:val="hybridMultilevel"/>
    <w:tmpl w:val="54D4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DD8"/>
    <w:multiLevelType w:val="hybridMultilevel"/>
    <w:tmpl w:val="D4B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2848"/>
    <w:multiLevelType w:val="hybridMultilevel"/>
    <w:tmpl w:val="144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1574D"/>
    <w:multiLevelType w:val="hybridMultilevel"/>
    <w:tmpl w:val="E284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355BA"/>
    <w:multiLevelType w:val="hybridMultilevel"/>
    <w:tmpl w:val="090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A19"/>
    <w:multiLevelType w:val="hybridMultilevel"/>
    <w:tmpl w:val="FE9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12563"/>
    <w:multiLevelType w:val="hybridMultilevel"/>
    <w:tmpl w:val="07C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50D9B"/>
    <w:multiLevelType w:val="hybridMultilevel"/>
    <w:tmpl w:val="471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5003A"/>
    <w:multiLevelType w:val="hybridMultilevel"/>
    <w:tmpl w:val="CC0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1775"/>
    <w:multiLevelType w:val="hybridMultilevel"/>
    <w:tmpl w:val="511A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A7080"/>
    <w:multiLevelType w:val="hybridMultilevel"/>
    <w:tmpl w:val="824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C25F2"/>
    <w:multiLevelType w:val="hybridMultilevel"/>
    <w:tmpl w:val="FD3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30EE"/>
    <w:multiLevelType w:val="hybridMultilevel"/>
    <w:tmpl w:val="C85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499"/>
    <w:multiLevelType w:val="hybridMultilevel"/>
    <w:tmpl w:val="12D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3499">
    <w:abstractNumId w:val="6"/>
  </w:num>
  <w:num w:numId="2" w16cid:durableId="796265831">
    <w:abstractNumId w:val="5"/>
  </w:num>
  <w:num w:numId="3" w16cid:durableId="312023714">
    <w:abstractNumId w:val="8"/>
  </w:num>
  <w:num w:numId="4" w16cid:durableId="1553347607">
    <w:abstractNumId w:val="3"/>
  </w:num>
  <w:num w:numId="5" w16cid:durableId="1753508668">
    <w:abstractNumId w:val="9"/>
  </w:num>
  <w:num w:numId="6" w16cid:durableId="698580378">
    <w:abstractNumId w:val="13"/>
  </w:num>
  <w:num w:numId="7" w16cid:durableId="1103846193">
    <w:abstractNumId w:val="2"/>
  </w:num>
  <w:num w:numId="8" w16cid:durableId="1789007368">
    <w:abstractNumId w:val="11"/>
  </w:num>
  <w:num w:numId="9" w16cid:durableId="2118406019">
    <w:abstractNumId w:val="12"/>
  </w:num>
  <w:num w:numId="10" w16cid:durableId="2060129420">
    <w:abstractNumId w:val="7"/>
  </w:num>
  <w:num w:numId="11" w16cid:durableId="982273987">
    <w:abstractNumId w:val="1"/>
  </w:num>
  <w:num w:numId="12" w16cid:durableId="1936672807">
    <w:abstractNumId w:val="0"/>
  </w:num>
  <w:num w:numId="13" w16cid:durableId="2134783668">
    <w:abstractNumId w:val="4"/>
  </w:num>
  <w:num w:numId="14" w16cid:durableId="1103378281">
    <w:abstractNumId w:val="10"/>
  </w:num>
  <w:num w:numId="15" w16cid:durableId="649602944">
    <w:abstractNumId w:val="14"/>
  </w:num>
  <w:num w:numId="16" w16cid:durableId="7920212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D4"/>
    <w:rsid w:val="000150F2"/>
    <w:rsid w:val="00015E9E"/>
    <w:rsid w:val="00057A29"/>
    <w:rsid w:val="00107C5C"/>
    <w:rsid w:val="00195761"/>
    <w:rsid w:val="001F362C"/>
    <w:rsid w:val="00240117"/>
    <w:rsid w:val="00380597"/>
    <w:rsid w:val="00413480"/>
    <w:rsid w:val="00430E34"/>
    <w:rsid w:val="00452CAC"/>
    <w:rsid w:val="004B3846"/>
    <w:rsid w:val="004E712A"/>
    <w:rsid w:val="004F1626"/>
    <w:rsid w:val="0054206D"/>
    <w:rsid w:val="0054778F"/>
    <w:rsid w:val="00551085"/>
    <w:rsid w:val="00553577"/>
    <w:rsid w:val="005556EA"/>
    <w:rsid w:val="0056070B"/>
    <w:rsid w:val="00637019"/>
    <w:rsid w:val="00670451"/>
    <w:rsid w:val="006A6899"/>
    <w:rsid w:val="00715B91"/>
    <w:rsid w:val="007424E7"/>
    <w:rsid w:val="007A5BC2"/>
    <w:rsid w:val="007B6386"/>
    <w:rsid w:val="008052BB"/>
    <w:rsid w:val="00835FD7"/>
    <w:rsid w:val="008A2AD4"/>
    <w:rsid w:val="008B1746"/>
    <w:rsid w:val="008F3413"/>
    <w:rsid w:val="009D6275"/>
    <w:rsid w:val="009E6A93"/>
    <w:rsid w:val="00A2283F"/>
    <w:rsid w:val="00A9436F"/>
    <w:rsid w:val="00AC6D49"/>
    <w:rsid w:val="00B16ADA"/>
    <w:rsid w:val="00B3173E"/>
    <w:rsid w:val="00B85488"/>
    <w:rsid w:val="00B85C1C"/>
    <w:rsid w:val="00BA4AE4"/>
    <w:rsid w:val="00BF5D2E"/>
    <w:rsid w:val="00C2438B"/>
    <w:rsid w:val="00C3464A"/>
    <w:rsid w:val="00C86915"/>
    <w:rsid w:val="00C97F1F"/>
    <w:rsid w:val="00D63463"/>
    <w:rsid w:val="00DB3B66"/>
    <w:rsid w:val="00E911A4"/>
    <w:rsid w:val="00E92DA7"/>
    <w:rsid w:val="00E963E0"/>
    <w:rsid w:val="00EF063D"/>
    <w:rsid w:val="00F57A87"/>
    <w:rsid w:val="00F74666"/>
    <w:rsid w:val="00F83602"/>
    <w:rsid w:val="00FC0A4A"/>
    <w:rsid w:val="00FD5A36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92960"/>
  <w15:chartTrackingRefBased/>
  <w15:docId w15:val="{7533D2FC-6AFB-4777-9EFF-8419E5F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49"/>
    <w:pPr>
      <w:keepNext/>
      <w:keepLines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63D"/>
    <w:pPr>
      <w:keepNext/>
      <w:keepLines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17"/>
  </w:style>
  <w:style w:type="paragraph" w:styleId="Footer">
    <w:name w:val="footer"/>
    <w:basedOn w:val="Normal"/>
    <w:link w:val="Foot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17"/>
  </w:style>
  <w:style w:type="character" w:styleId="PlaceholderText">
    <w:name w:val="Placeholder Text"/>
    <w:basedOn w:val="DefaultParagraphFont"/>
    <w:uiPriority w:val="99"/>
    <w:semiHidden/>
    <w:rsid w:val="006A6899"/>
    <w:rPr>
      <w:color w:val="808080"/>
    </w:rPr>
  </w:style>
  <w:style w:type="paragraph" w:styleId="ListParagraph">
    <w:name w:val="List Paragraph"/>
    <w:basedOn w:val="Normal"/>
    <w:uiPriority w:val="34"/>
    <w:qFormat/>
    <w:rsid w:val="006A6899"/>
    <w:pPr>
      <w:ind w:left="720"/>
      <w:contextualSpacing/>
    </w:pPr>
  </w:style>
  <w:style w:type="table" w:styleId="TableGrid">
    <w:name w:val="Table Grid"/>
    <w:basedOn w:val="TableNormal"/>
    <w:uiPriority w:val="39"/>
    <w:rsid w:val="005420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D49"/>
    <w:rPr>
      <w:rFonts w:ascii="Cambria" w:eastAsiaTheme="majorEastAsia" w:hAnsi="Cambria" w:cstheme="majorBidi"/>
      <w:b/>
      <w:color w:val="C00000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7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5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063D"/>
    <w:rPr>
      <w:rFonts w:eastAsiaTheme="majorEastAsia" w:cstheme="majorBidi"/>
      <w:b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%207\Documents\Custom%20Office%20Templates\Prob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A3B6-A219-4B2E-A054-B6DFBC92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ProbNew template.dotx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7</dc:creator>
  <cp:keywords/>
  <dc:description/>
  <cp:lastModifiedBy>Bình Lê Thanh</cp:lastModifiedBy>
  <cp:revision>1</cp:revision>
  <dcterms:created xsi:type="dcterms:W3CDTF">2023-06-05T07:40:00Z</dcterms:created>
  <dcterms:modified xsi:type="dcterms:W3CDTF">2023-06-05T07:41:00Z</dcterms:modified>
</cp:coreProperties>
</file>